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FB2CD" w14:textId="77777777" w:rsidR="00A24DEA" w:rsidRDefault="008C4B2B" w:rsidP="00070741">
      <w:pPr>
        <w:pStyle w:val="Titre"/>
      </w:pPr>
      <w:r>
        <w:t>TD n°1 : Protéger une œuvre logicielle avec la propriété littéraire et artistique</w:t>
      </w:r>
    </w:p>
    <w:p w14:paraId="7D0B3D6F" w14:textId="77777777" w:rsidR="008C4B2B" w:rsidRDefault="008C4B2B" w:rsidP="008C4B2B"/>
    <w:p w14:paraId="3340B8CC" w14:textId="77777777" w:rsidR="008C4B2B" w:rsidRDefault="008C4B2B" w:rsidP="008C4B2B">
      <w:r>
        <w:t>N</w:t>
      </w:r>
      <w:r w:rsidR="00817ED9">
        <w:t xml:space="preserve">adia </w:t>
      </w:r>
      <w:r w:rsidR="00F950E3">
        <w:t xml:space="preserve">vient de finir </w:t>
      </w:r>
      <w:r w:rsidR="00817ED9">
        <w:t>un</w:t>
      </w:r>
      <w:r>
        <w:t xml:space="preserve"> B.U.T informatique</w:t>
      </w:r>
      <w:r w:rsidR="00817ED9">
        <w:t>. Ils ont tous les deux étés</w:t>
      </w:r>
      <w:r>
        <w:t xml:space="preserve"> embauché</w:t>
      </w:r>
      <w:r w:rsidR="00817ED9">
        <w:t>s</w:t>
      </w:r>
      <w:r>
        <w:t xml:space="preserve"> </w:t>
      </w:r>
      <w:r w:rsidR="00817ED9">
        <w:t>par</w:t>
      </w:r>
      <w:r>
        <w:t xml:space="preserve"> une ESN. Lors de </w:t>
      </w:r>
      <w:r w:rsidR="00F950E3">
        <w:t>sa</w:t>
      </w:r>
      <w:r>
        <w:t xml:space="preserve"> première mission, </w:t>
      </w:r>
      <w:r w:rsidR="00F950E3">
        <w:t>elle est</w:t>
      </w:r>
      <w:r>
        <w:t xml:space="preserve"> envoyé</w:t>
      </w:r>
      <w:r w:rsidR="00F950E3">
        <w:t>e</w:t>
      </w:r>
      <w:r>
        <w:t xml:space="preserve"> chez Eude</w:t>
      </w:r>
      <w:r w:rsidR="00151581">
        <w:t>ks</w:t>
      </w:r>
      <w:r>
        <w:t xml:space="preserve">o, une entreprise de restauration collective. </w:t>
      </w:r>
      <w:r w:rsidR="00F950E3">
        <w:t>Elle est</w:t>
      </w:r>
      <w:r>
        <w:t xml:space="preserve"> chargé</w:t>
      </w:r>
      <w:r w:rsidR="00F950E3">
        <w:t>e</w:t>
      </w:r>
      <w:r>
        <w:t xml:space="preserve"> de créer une application qui va permettre dans les différents établissements de l’entreprise de :</w:t>
      </w:r>
    </w:p>
    <w:p w14:paraId="54FE2C1F" w14:textId="77777777" w:rsidR="008C4B2B" w:rsidRDefault="008C4B2B" w:rsidP="008C4B2B">
      <w:pPr>
        <w:pStyle w:val="Paragraphedeliste"/>
        <w:numPr>
          <w:ilvl w:val="0"/>
          <w:numId w:val="3"/>
        </w:numPr>
      </w:pPr>
      <w:r>
        <w:t>Diffuser les repas</w:t>
      </w:r>
      <w:r w:rsidR="00817ED9">
        <w:t>.</w:t>
      </w:r>
    </w:p>
    <w:p w14:paraId="35EF7C13" w14:textId="77777777" w:rsidR="008C4B2B" w:rsidRDefault="008C4B2B" w:rsidP="008C4B2B">
      <w:pPr>
        <w:pStyle w:val="Paragraphedeliste"/>
        <w:numPr>
          <w:ilvl w:val="0"/>
          <w:numId w:val="3"/>
        </w:numPr>
      </w:pPr>
      <w:r>
        <w:t>Gérer les inscriptions</w:t>
      </w:r>
      <w:r w:rsidR="00817ED9">
        <w:t>.</w:t>
      </w:r>
    </w:p>
    <w:p w14:paraId="3F77C470" w14:textId="77777777" w:rsidR="008C4B2B" w:rsidRDefault="008C4B2B" w:rsidP="008C4B2B">
      <w:pPr>
        <w:pStyle w:val="Paragraphedeliste"/>
        <w:numPr>
          <w:ilvl w:val="0"/>
          <w:numId w:val="3"/>
        </w:numPr>
      </w:pPr>
      <w:r>
        <w:t>Gérer les stocks et les commandes des ingrédients</w:t>
      </w:r>
      <w:r w:rsidR="00817ED9">
        <w:t>.</w:t>
      </w:r>
    </w:p>
    <w:p w14:paraId="70B7C6DD" w14:textId="77777777" w:rsidR="00817ED9" w:rsidRDefault="00817ED9" w:rsidP="008C4B2B">
      <w:pPr>
        <w:pStyle w:val="Paragraphedeliste"/>
        <w:numPr>
          <w:ilvl w:val="0"/>
          <w:numId w:val="3"/>
        </w:numPr>
      </w:pPr>
      <w:r>
        <w:t>Présenter les risques d’allergie en fonction des ingrédients utilisés dans les plats.</w:t>
      </w:r>
    </w:p>
    <w:p w14:paraId="555505BE" w14:textId="77777777" w:rsidR="008C4B2B" w:rsidRDefault="00817ED9" w:rsidP="008C4B2B">
      <w:r>
        <w:t xml:space="preserve">Lors de la création de cette application </w:t>
      </w:r>
      <w:r w:rsidR="00F950E3">
        <w:t>elle réalise</w:t>
      </w:r>
      <w:r>
        <w:t xml:space="preserve"> plusieurs tâches :</w:t>
      </w:r>
    </w:p>
    <w:p w14:paraId="39CA34CC" w14:textId="77777777" w:rsidR="00817ED9" w:rsidRDefault="00817ED9" w:rsidP="00817ED9">
      <w:pPr>
        <w:pStyle w:val="Paragraphedeliste"/>
        <w:numPr>
          <w:ilvl w:val="0"/>
          <w:numId w:val="4"/>
        </w:numPr>
      </w:pPr>
      <w:r>
        <w:t>Création des maquettes des différents écrans de l’application</w:t>
      </w:r>
    </w:p>
    <w:p w14:paraId="1D5849BB" w14:textId="77777777" w:rsidR="00817ED9" w:rsidRDefault="00817ED9" w:rsidP="00817ED9">
      <w:pPr>
        <w:pStyle w:val="Paragraphedeliste"/>
        <w:numPr>
          <w:ilvl w:val="0"/>
          <w:numId w:val="4"/>
        </w:numPr>
      </w:pPr>
      <w:r>
        <w:t xml:space="preserve">Conception et création de la base de données. Il y a notamment un gros travail pour enregistrer les liens entre les différents ingrédients et les allergènes. </w:t>
      </w:r>
    </w:p>
    <w:p w14:paraId="5F1159AF" w14:textId="77777777" w:rsidR="00817ED9" w:rsidRDefault="00817ED9" w:rsidP="00817ED9">
      <w:pPr>
        <w:pStyle w:val="Paragraphedeliste"/>
        <w:numPr>
          <w:ilvl w:val="0"/>
          <w:numId w:val="4"/>
        </w:numPr>
      </w:pPr>
      <w:r>
        <w:t>Création de l’application</w:t>
      </w:r>
      <w:r w:rsidR="00F950E3">
        <w:t>.</w:t>
      </w:r>
    </w:p>
    <w:p w14:paraId="37AA64BE" w14:textId="77777777" w:rsidR="00817ED9" w:rsidRDefault="00817ED9" w:rsidP="00817ED9">
      <w:pPr>
        <w:pStyle w:val="Paragraphedeliste"/>
        <w:numPr>
          <w:ilvl w:val="0"/>
          <w:numId w:val="4"/>
        </w:numPr>
      </w:pPr>
      <w:r>
        <w:t>Rédaction du cahier des charges</w:t>
      </w:r>
      <w:r w:rsidR="00F950E3">
        <w:t>.</w:t>
      </w:r>
    </w:p>
    <w:p w14:paraId="1EE7A285" w14:textId="77777777" w:rsidR="00151581" w:rsidRDefault="00151581" w:rsidP="00151581">
      <w:r>
        <w:t xml:space="preserve">L’application utilise des illustrations créées par Thomas, </w:t>
      </w:r>
      <w:r w:rsidR="005660FA">
        <w:t>un salarié graphiste de l’ESN</w:t>
      </w:r>
      <w:r>
        <w:t>.</w:t>
      </w:r>
    </w:p>
    <w:p w14:paraId="37528575" w14:textId="77777777" w:rsidR="00F950E3" w:rsidRDefault="00F950E3" w:rsidP="00F950E3"/>
    <w:p w14:paraId="73D6BBBB" w14:textId="45A53AE6" w:rsidR="00BE0A61" w:rsidRDefault="00BE0A61" w:rsidP="00443391">
      <w:pPr>
        <w:pStyle w:val="question"/>
      </w:pPr>
      <w:r>
        <w:t>A l’aide du cours, rappeler les différents éléments qui sont protégés par la propriété intellectuelle</w:t>
      </w:r>
    </w:p>
    <w:p w14:paraId="6ED15621" w14:textId="7DAEFA31" w:rsidR="00B06986" w:rsidRDefault="00B06986" w:rsidP="00B06986">
      <w:pPr>
        <w:pStyle w:val="corrige"/>
      </w:pPr>
      <w:r>
        <w:t>Du côté propriété industrielle, sont protégés :</w:t>
      </w:r>
    </w:p>
    <w:p w14:paraId="3CC11313" w14:textId="0C99CDBC" w:rsidR="00B06986" w:rsidRDefault="00B06986" w:rsidP="00B06986">
      <w:pPr>
        <w:pStyle w:val="corrige"/>
        <w:numPr>
          <w:ilvl w:val="0"/>
          <w:numId w:val="5"/>
        </w:numPr>
      </w:pPr>
      <w:r>
        <w:t>Les créations techniques à l’aide des brevets</w:t>
      </w:r>
    </w:p>
    <w:p w14:paraId="0376613E" w14:textId="56575719" w:rsidR="00B06986" w:rsidRDefault="00B06986" w:rsidP="00B06986">
      <w:pPr>
        <w:pStyle w:val="corrige"/>
        <w:numPr>
          <w:ilvl w:val="0"/>
          <w:numId w:val="5"/>
        </w:numPr>
      </w:pPr>
      <w:r>
        <w:t>Les créations ornementales à l’aide des dessins et modèles</w:t>
      </w:r>
    </w:p>
    <w:p w14:paraId="6FB535DE" w14:textId="7595931F" w:rsidR="00B06986" w:rsidRDefault="00B06986" w:rsidP="00B06986">
      <w:pPr>
        <w:pStyle w:val="corrige"/>
        <w:numPr>
          <w:ilvl w:val="0"/>
          <w:numId w:val="5"/>
        </w:numPr>
      </w:pPr>
      <w:r>
        <w:t>Les signes distinctifs à l’aide des marques, nom de domaines…</w:t>
      </w:r>
    </w:p>
    <w:p w14:paraId="0639F697" w14:textId="3EA0A7D0" w:rsidR="00B06986" w:rsidRDefault="00B06986" w:rsidP="00B06986">
      <w:pPr>
        <w:pStyle w:val="corrige"/>
      </w:pPr>
      <w:r>
        <w:t>Du côté de la propriété littéraire et artistique</w:t>
      </w:r>
    </w:p>
    <w:p w14:paraId="1CE67499" w14:textId="0B7CDD59" w:rsidR="00B06986" w:rsidRDefault="00B06986" w:rsidP="00B06986">
      <w:pPr>
        <w:pStyle w:val="corrige"/>
        <w:numPr>
          <w:ilvl w:val="0"/>
          <w:numId w:val="6"/>
        </w:numPr>
      </w:pPr>
      <w:r>
        <w:t xml:space="preserve">La création d’œuvres littéraires et artistiques à l’aide des droits </w:t>
      </w:r>
      <w:r w:rsidR="00C61687">
        <w:t>d’</w:t>
      </w:r>
      <w:r>
        <w:t>auteur</w:t>
      </w:r>
    </w:p>
    <w:p w14:paraId="330511F8" w14:textId="6AB76577" w:rsidR="00B06986" w:rsidRDefault="00B06986" w:rsidP="00B06986">
      <w:pPr>
        <w:pStyle w:val="corrige"/>
        <w:numPr>
          <w:ilvl w:val="0"/>
          <w:numId w:val="6"/>
        </w:numPr>
      </w:pPr>
      <w:r>
        <w:t xml:space="preserve">La production et </w:t>
      </w:r>
      <w:r w:rsidR="002111E3">
        <w:t xml:space="preserve">l’interprétation </w:t>
      </w:r>
      <w:r>
        <w:t>d’œuvres littéraires et artistiques à l’aide des droits voisins</w:t>
      </w:r>
    </w:p>
    <w:p w14:paraId="05744629" w14:textId="77777777" w:rsidR="00B06986" w:rsidRDefault="00B06986" w:rsidP="00B06986">
      <w:pPr>
        <w:pStyle w:val="corrige"/>
      </w:pPr>
    </w:p>
    <w:p w14:paraId="0FECFA29" w14:textId="61DB717E" w:rsidR="00BE0A61" w:rsidRDefault="00BE0A61" w:rsidP="00443391">
      <w:pPr>
        <w:pStyle w:val="question"/>
      </w:pPr>
      <w:r>
        <w:t>Pensez-vous que l’application doit être protégée par le droit d’auteur ou un brevet ? Pourquoi ?</w:t>
      </w:r>
    </w:p>
    <w:p w14:paraId="3A9DD3DA" w14:textId="3901C8E3" w:rsidR="00C61687" w:rsidRDefault="00C61687" w:rsidP="00C61687">
      <w:pPr>
        <w:pStyle w:val="corrige"/>
      </w:pPr>
      <w:r>
        <w:t>L’application n’est pas intégrée à du matériel pour le faire fonctionner, elle est donc protégée par le droit d’auteur.</w:t>
      </w:r>
    </w:p>
    <w:p w14:paraId="1145A8E0" w14:textId="00E0E8A3" w:rsidR="00443391" w:rsidRDefault="00443391" w:rsidP="00443391">
      <w:pPr>
        <w:pStyle w:val="question"/>
      </w:pPr>
      <w:r>
        <w:t>A quelles conditions l’application bénéficie de la protection du droit d’auteur ?</w:t>
      </w:r>
    </w:p>
    <w:p w14:paraId="4F496EAF" w14:textId="6D26DED2" w:rsidR="00C61687" w:rsidRDefault="00C61687" w:rsidP="00C61687">
      <w:pPr>
        <w:pStyle w:val="corrige"/>
      </w:pPr>
      <w:r>
        <w:t>A partir du moment où elle est matérialisée et originale</w:t>
      </w:r>
    </w:p>
    <w:p w14:paraId="386C52C5" w14:textId="49631AB7" w:rsidR="00443391" w:rsidRDefault="00443391" w:rsidP="00443391">
      <w:pPr>
        <w:pStyle w:val="question"/>
      </w:pPr>
      <w:r>
        <w:t>Quelles sont les démarches à effectuer pour que l’application soit protégée par le droit d’auteur ?</w:t>
      </w:r>
      <w:r w:rsidR="00B03E38">
        <w:t xml:space="preserve"> Pourquoi ?</w:t>
      </w:r>
    </w:p>
    <w:p w14:paraId="7A04C14F" w14:textId="699C12CC" w:rsidR="00C61687" w:rsidRDefault="00C61687" w:rsidP="00C61687">
      <w:pPr>
        <w:pStyle w:val="corrige"/>
      </w:pPr>
      <w:r>
        <w:t>Aucune. Le simple fait de créer le programme permet de bénéficier des droits d’auteur</w:t>
      </w:r>
    </w:p>
    <w:p w14:paraId="2EB02EA7" w14:textId="32D35C89" w:rsidR="00B03E38" w:rsidRDefault="00B03E38" w:rsidP="00B03E38">
      <w:pPr>
        <w:pStyle w:val="question"/>
      </w:pPr>
      <w:r>
        <w:t>Quelle démarche peut-il être utile de faire pour protéger l’œuvre ? Pourquoi ?</w:t>
      </w:r>
      <w:r w:rsidR="002C3819">
        <w:t xml:space="preserve"> (visiter le site de l’APP)</w:t>
      </w:r>
    </w:p>
    <w:p w14:paraId="7191C883" w14:textId="5F78E9AA" w:rsidR="00C61687" w:rsidRDefault="00C61687" w:rsidP="00C61687">
      <w:pPr>
        <w:pStyle w:val="corrige"/>
      </w:pPr>
      <w:r>
        <w:lastRenderedPageBreak/>
        <w:t>Il peut être utile d’avoir une preuve d’antériorité (de la date de création) en cas de litige. Pour cela on peut utiliser</w:t>
      </w:r>
    </w:p>
    <w:p w14:paraId="4363BBB5" w14:textId="48ADCBDC" w:rsidR="00C61687" w:rsidRDefault="00C61687" w:rsidP="00C61687">
      <w:pPr>
        <w:pStyle w:val="corrige"/>
        <w:numPr>
          <w:ilvl w:val="0"/>
          <w:numId w:val="7"/>
        </w:numPr>
      </w:pPr>
      <w:r>
        <w:t>La lettre avec accusé de réception</w:t>
      </w:r>
    </w:p>
    <w:p w14:paraId="3CA8FA9F" w14:textId="0C0F5605" w:rsidR="00C61687" w:rsidRDefault="00C61687" w:rsidP="00C61687">
      <w:pPr>
        <w:pStyle w:val="corrige"/>
        <w:numPr>
          <w:ilvl w:val="0"/>
          <w:numId w:val="7"/>
        </w:numPr>
      </w:pPr>
      <w:r>
        <w:t>L’enveloppe soleau</w:t>
      </w:r>
    </w:p>
    <w:p w14:paraId="64C0688F" w14:textId="282C72C2" w:rsidR="00C61687" w:rsidRDefault="00C61687" w:rsidP="00C61687">
      <w:pPr>
        <w:pStyle w:val="corrige"/>
        <w:numPr>
          <w:ilvl w:val="0"/>
          <w:numId w:val="7"/>
        </w:numPr>
      </w:pPr>
      <w:r>
        <w:t>Le constat d’huissier</w:t>
      </w:r>
    </w:p>
    <w:p w14:paraId="2303571B" w14:textId="519AEB49" w:rsidR="00C61687" w:rsidRDefault="00C61687" w:rsidP="00C61687">
      <w:pPr>
        <w:pStyle w:val="corrige"/>
        <w:numPr>
          <w:ilvl w:val="0"/>
          <w:numId w:val="7"/>
        </w:numPr>
      </w:pPr>
      <w:r>
        <w:t>Le dépôt à l’APP</w:t>
      </w:r>
    </w:p>
    <w:p w14:paraId="37FA8367" w14:textId="067058E0" w:rsidR="00BE0A61" w:rsidRDefault="00BE0A61" w:rsidP="00443391">
      <w:pPr>
        <w:pStyle w:val="question"/>
      </w:pPr>
      <w:r>
        <w:t xml:space="preserve">Qui est le propriétaire </w:t>
      </w:r>
      <w:r w:rsidR="00443391">
        <w:t xml:space="preserve">des droits d’auteur </w:t>
      </w:r>
      <w:r>
        <w:t>de l’application ? Pourquoi ?</w:t>
      </w:r>
    </w:p>
    <w:p w14:paraId="1F0E3822" w14:textId="429DC0F5" w:rsidR="00C61687" w:rsidRDefault="00C61687" w:rsidP="00C61687">
      <w:pPr>
        <w:pStyle w:val="corrige"/>
      </w:pPr>
      <w:r>
        <w:t>L’auteur est Nadia. Mais comme elle est salariée de l’ESN et que l’œuvre est un logiciel, les droits patrimoniaux appartiennent à l’ESN. Nadia reste propriétaire des droits moraux.</w:t>
      </w:r>
    </w:p>
    <w:p w14:paraId="208FCBE1" w14:textId="26AEB2CB" w:rsidR="00BE0A61" w:rsidRDefault="00BE0A61" w:rsidP="00443391">
      <w:pPr>
        <w:pStyle w:val="question"/>
      </w:pPr>
      <w:r>
        <w:t>Qui est le propriétaire des illustrations ? Pourquoi ?</w:t>
      </w:r>
    </w:p>
    <w:p w14:paraId="170DDC08" w14:textId="3BC91B2E" w:rsidR="00C61687" w:rsidRDefault="00DA7F5D" w:rsidP="00C61687">
      <w:pPr>
        <w:pStyle w:val="corrige"/>
      </w:pPr>
      <w:r>
        <w:t>L’auteur est Thomas. Malgré le fait qu’il soit salarié de l’ESN, il reste propriétaire des droits moraux et patrimoniaux. (L’œuvre n’est pas un logiciel)</w:t>
      </w:r>
    </w:p>
    <w:p w14:paraId="478D38D3" w14:textId="77777777" w:rsidR="005660FA" w:rsidRDefault="005660FA" w:rsidP="00443391">
      <w:pPr>
        <w:pStyle w:val="question"/>
      </w:pPr>
      <w:r>
        <w:t>A quelles dates prendront fin les droits patrimoniaux :</w:t>
      </w:r>
    </w:p>
    <w:p w14:paraId="0FC9D870" w14:textId="39901F70" w:rsidR="00151581" w:rsidRDefault="005660FA" w:rsidP="005660FA">
      <w:pPr>
        <w:pStyle w:val="question"/>
        <w:numPr>
          <w:ilvl w:val="1"/>
          <w:numId w:val="1"/>
        </w:numPr>
      </w:pPr>
      <w:r>
        <w:t>Relatifs à l’application ? Pourquoi ?</w:t>
      </w:r>
    </w:p>
    <w:p w14:paraId="5C4B2979" w14:textId="30768863" w:rsidR="00A471A9" w:rsidRDefault="00A471A9" w:rsidP="00A471A9">
      <w:pPr>
        <w:pStyle w:val="corrige"/>
      </w:pPr>
      <w:r>
        <w:t>Le premier janvier qui suit les 70 ans de la première publication du logiciel. Le logiciel appartient à l’ESN qui est une personne morale.</w:t>
      </w:r>
    </w:p>
    <w:p w14:paraId="4D80F5BC" w14:textId="625F3E32" w:rsidR="005660FA" w:rsidRDefault="005660FA" w:rsidP="005660FA">
      <w:pPr>
        <w:pStyle w:val="question"/>
        <w:numPr>
          <w:ilvl w:val="1"/>
          <w:numId w:val="1"/>
        </w:numPr>
      </w:pPr>
      <w:r>
        <w:t>Relatifs aux illustrations ? Pourquoi ?</w:t>
      </w:r>
    </w:p>
    <w:p w14:paraId="7AE1F4C7" w14:textId="18B4C420" w:rsidR="00A471A9" w:rsidRDefault="00A471A9" w:rsidP="00A471A9">
      <w:pPr>
        <w:pStyle w:val="corrige"/>
      </w:pPr>
      <w:r>
        <w:t xml:space="preserve">Le premier janvier qui suivra les 70 ans après la mort de l’auteur. </w:t>
      </w:r>
    </w:p>
    <w:p w14:paraId="67601E36" w14:textId="542F6EED" w:rsidR="00BE0A61" w:rsidRDefault="00F950E3" w:rsidP="00443391">
      <w:pPr>
        <w:pStyle w:val="question"/>
      </w:pPr>
      <w:r>
        <w:t>Quelles sont les différentes parties de la base de données ? Qui est le propriétaire de chaque partie ? A quelle(s) condition(s) ?</w:t>
      </w:r>
    </w:p>
    <w:p w14:paraId="3ABF5FA0" w14:textId="7D93D7DF" w:rsidR="00A471A9" w:rsidRDefault="00A471A9" w:rsidP="00A471A9">
      <w:pPr>
        <w:pStyle w:val="corrige"/>
      </w:pPr>
      <w:r>
        <w:t>Les différentes parties sont :</w:t>
      </w:r>
    </w:p>
    <w:p w14:paraId="2BCD756F" w14:textId="5858BD3F" w:rsidR="00A471A9" w:rsidRDefault="00A471A9" w:rsidP="00D07CEA">
      <w:pPr>
        <w:pStyle w:val="corrige"/>
        <w:numPr>
          <w:ilvl w:val="1"/>
          <w:numId w:val="1"/>
        </w:numPr>
      </w:pPr>
      <w:r>
        <w:t>La structure qui peut être protégée par les droits d’auteurs si elle est originale.</w:t>
      </w:r>
    </w:p>
    <w:p w14:paraId="5F60FD2A" w14:textId="15FF4044" w:rsidR="00A471A9" w:rsidRDefault="00A471A9" w:rsidP="00D07CEA">
      <w:pPr>
        <w:pStyle w:val="corrige"/>
        <w:numPr>
          <w:ilvl w:val="1"/>
          <w:numId w:val="1"/>
        </w:numPr>
      </w:pPr>
      <w:r>
        <w:t>Les données qui peuvent être protégées par les droits d’auteurs</w:t>
      </w:r>
    </w:p>
    <w:p w14:paraId="7C511FFB" w14:textId="1ACC092B" w:rsidR="00A471A9" w:rsidRDefault="00A471A9" w:rsidP="00D07CEA">
      <w:pPr>
        <w:pStyle w:val="corrige"/>
        <w:numPr>
          <w:ilvl w:val="1"/>
          <w:numId w:val="1"/>
        </w:numPr>
      </w:pPr>
      <w:r>
        <w:t>L</w:t>
      </w:r>
      <w:r w:rsidR="00D07CEA">
        <w:t xml:space="preserve">e contenu informationnel qui s’il est suffisant </w:t>
      </w:r>
      <w:r w:rsidR="00C70E2A">
        <w:t xml:space="preserve">peut </w:t>
      </w:r>
      <w:bookmarkStart w:id="0" w:name="_GoBack"/>
      <w:bookmarkEnd w:id="0"/>
      <w:r w:rsidR="00C70E2A">
        <w:t>être</w:t>
      </w:r>
      <w:r w:rsidR="00D07CEA">
        <w:t xml:space="preserve"> protégé par le droit des producteurs d’une base de données.</w:t>
      </w:r>
    </w:p>
    <w:p w14:paraId="43EF3F8B" w14:textId="62070FF8" w:rsidR="00D07CEA" w:rsidRDefault="00D07CEA" w:rsidP="00D07CEA">
      <w:pPr>
        <w:pStyle w:val="corrige"/>
      </w:pPr>
      <w:r>
        <w:t>A considérer que ces éléments sont protégés</w:t>
      </w:r>
    </w:p>
    <w:p w14:paraId="43FC8EE9" w14:textId="61202CA6" w:rsidR="00D07CEA" w:rsidRDefault="00D07CEA" w:rsidP="00D07CEA">
      <w:pPr>
        <w:pStyle w:val="corrige"/>
        <w:numPr>
          <w:ilvl w:val="0"/>
          <w:numId w:val="8"/>
        </w:numPr>
      </w:pPr>
      <w:r>
        <w:t>La structure appartient à son auteur, ici Nadia. Attention une base de données n’est pas un logiciel.</w:t>
      </w:r>
    </w:p>
    <w:p w14:paraId="2A5DB3F9" w14:textId="5EA04F59" w:rsidR="00D07CEA" w:rsidRDefault="00D07CEA" w:rsidP="00D07CEA">
      <w:pPr>
        <w:pStyle w:val="corrige"/>
        <w:numPr>
          <w:ilvl w:val="0"/>
          <w:numId w:val="8"/>
        </w:numPr>
      </w:pPr>
      <w:r>
        <w:t>Les données appartiennent à leur auteur</w:t>
      </w:r>
    </w:p>
    <w:p w14:paraId="4710E0A0" w14:textId="0961F142" w:rsidR="00D07CEA" w:rsidRDefault="00D07CEA" w:rsidP="00D07CEA">
      <w:pPr>
        <w:pStyle w:val="corrige"/>
        <w:numPr>
          <w:ilvl w:val="0"/>
          <w:numId w:val="8"/>
        </w:numPr>
      </w:pPr>
      <w:r>
        <w:t>Le contenu informationnel appartient à celui qui a pris le risque financier, ici l’ESN.</w:t>
      </w:r>
    </w:p>
    <w:p w14:paraId="6D73F38D" w14:textId="37042189" w:rsidR="00BE0A61" w:rsidRDefault="00151581" w:rsidP="00443391">
      <w:pPr>
        <w:pStyle w:val="question"/>
      </w:pPr>
      <w:r>
        <w:t>Comment l’entreprise Eudekso peut-elle devenir propriétaire de l’application ?</w:t>
      </w:r>
    </w:p>
    <w:p w14:paraId="348751DF" w14:textId="144771CD" w:rsidR="00D07CEA" w:rsidRDefault="00D07CEA" w:rsidP="00D07CEA">
      <w:pPr>
        <w:pStyle w:val="corrige"/>
      </w:pPr>
      <w:r>
        <w:t>Il doit y avoir un contrat de cession de droit d’auteur entre l’ESN et Eudekso</w:t>
      </w:r>
    </w:p>
    <w:p w14:paraId="145364AE" w14:textId="2F2EA17F" w:rsidR="00BE0A61" w:rsidRDefault="00BE0A61" w:rsidP="00BE0A61"/>
    <w:sectPr w:rsidR="00BE0A61" w:rsidSect="00070741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769D4" w14:textId="77777777" w:rsidR="00EC0430" w:rsidRDefault="00EC0430" w:rsidP="00070741">
      <w:pPr>
        <w:spacing w:after="0" w:line="240" w:lineRule="auto"/>
      </w:pPr>
      <w:r>
        <w:separator/>
      </w:r>
    </w:p>
  </w:endnote>
  <w:endnote w:type="continuationSeparator" w:id="0">
    <w:p w14:paraId="50C3C6DA" w14:textId="77777777" w:rsidR="00EC0430" w:rsidRDefault="00EC0430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E744F" w14:textId="17D75FC1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515C35">
      <w:t>3.11 TD01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70E2A">
      <w:rPr>
        <w:noProof/>
      </w:rPr>
      <w:t>2</w:t>
    </w:r>
    <w:r>
      <w:fldChar w:fldCharType="end"/>
    </w:r>
    <w:r>
      <w:t>/</w:t>
    </w:r>
    <w:r w:rsidR="00C70E2A">
      <w:fldChar w:fldCharType="begin"/>
    </w:r>
    <w:r w:rsidR="00C70E2A">
      <w:instrText xml:space="preserve"> NUMPAGES   \* MERGEFORMAT </w:instrText>
    </w:r>
    <w:r w:rsidR="00C70E2A">
      <w:fldChar w:fldCharType="separate"/>
    </w:r>
    <w:r w:rsidR="00C70E2A">
      <w:rPr>
        <w:noProof/>
      </w:rPr>
      <w:t>2</w:t>
    </w:r>
    <w:r w:rsidR="00C70E2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10577" w14:textId="77777777" w:rsidR="00EC0430" w:rsidRDefault="00EC0430" w:rsidP="00070741">
      <w:pPr>
        <w:spacing w:after="0" w:line="240" w:lineRule="auto"/>
      </w:pPr>
      <w:r>
        <w:separator/>
      </w:r>
    </w:p>
  </w:footnote>
  <w:footnote w:type="continuationSeparator" w:id="0">
    <w:p w14:paraId="6E5B8F5A" w14:textId="77777777" w:rsidR="00EC0430" w:rsidRDefault="00EC0430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07C"/>
    <w:multiLevelType w:val="hybridMultilevel"/>
    <w:tmpl w:val="E5CA0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DF4"/>
    <w:multiLevelType w:val="hybridMultilevel"/>
    <w:tmpl w:val="8B76D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CF"/>
    <w:multiLevelType w:val="hybridMultilevel"/>
    <w:tmpl w:val="81BA2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E64A0"/>
    <w:multiLevelType w:val="hybridMultilevel"/>
    <w:tmpl w:val="46720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6C12"/>
    <w:multiLevelType w:val="hybridMultilevel"/>
    <w:tmpl w:val="57247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0391"/>
    <w:multiLevelType w:val="hybridMultilevel"/>
    <w:tmpl w:val="6C161530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422B5"/>
    <w:multiLevelType w:val="hybridMultilevel"/>
    <w:tmpl w:val="5D646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2B"/>
    <w:rsid w:val="00070741"/>
    <w:rsid w:val="00087BB8"/>
    <w:rsid w:val="00151581"/>
    <w:rsid w:val="00175D6E"/>
    <w:rsid w:val="002111E3"/>
    <w:rsid w:val="00275FF7"/>
    <w:rsid w:val="002C3819"/>
    <w:rsid w:val="00443391"/>
    <w:rsid w:val="00515C35"/>
    <w:rsid w:val="005660FA"/>
    <w:rsid w:val="00596484"/>
    <w:rsid w:val="006F080B"/>
    <w:rsid w:val="00817ED9"/>
    <w:rsid w:val="008C4B2B"/>
    <w:rsid w:val="00A471A9"/>
    <w:rsid w:val="00B03E38"/>
    <w:rsid w:val="00B06986"/>
    <w:rsid w:val="00BE0A61"/>
    <w:rsid w:val="00C61687"/>
    <w:rsid w:val="00C70E2A"/>
    <w:rsid w:val="00D07CEA"/>
    <w:rsid w:val="00DA7F5D"/>
    <w:rsid w:val="00EC0430"/>
    <w:rsid w:val="00F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05C4"/>
  <w15:chartTrackingRefBased/>
  <w15:docId w15:val="{67AFDD9D-F4B6-44D5-8A23-D76FF854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  <w:style w:type="paragraph" w:customStyle="1" w:styleId="corrige">
    <w:name w:val="corrige"/>
    <w:basedOn w:val="Normal"/>
    <w:qFormat/>
    <w:rsid w:val="00B0698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</Template>
  <TotalTime>189</TotalTime>
  <Pages>2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10</cp:revision>
  <dcterms:created xsi:type="dcterms:W3CDTF">2022-08-31T11:44:00Z</dcterms:created>
  <dcterms:modified xsi:type="dcterms:W3CDTF">2022-09-06T13:25:00Z</dcterms:modified>
</cp:coreProperties>
</file>